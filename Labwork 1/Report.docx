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B23CA" w:rsidRPr="00760C92" w:rsidRDefault="005B23CA" w:rsidP="005B23CA">
      <w:pPr>
        <w:suppressAutoHyphens/>
        <w:spacing w:after="200"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lang w:eastAsia="ru-RU"/>
        </w:rPr>
      </w:pPr>
      <w:r w:rsidRPr="00760C92">
        <w:rPr>
          <w:rFonts w:ascii="Times New Roman" w:eastAsia="Times New Roman" w:hAnsi="Times New Roman" w:cs="Times New Roman"/>
          <w:sz w:val="28"/>
          <w:lang w:eastAsia="ru-RU"/>
        </w:rPr>
        <w:t>Міністерство освіти і науки України</w:t>
      </w:r>
    </w:p>
    <w:p w:rsidR="005B23CA" w:rsidRPr="00760C92" w:rsidRDefault="005B23CA" w:rsidP="005B23CA">
      <w:pPr>
        <w:suppressAutoHyphens/>
        <w:spacing w:after="200"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lang w:eastAsia="ru-RU"/>
        </w:rPr>
      </w:pPr>
      <w:r w:rsidRPr="00760C92">
        <w:rPr>
          <w:rFonts w:ascii="Times New Roman" w:eastAsia="Times New Roman" w:hAnsi="Times New Roman" w:cs="Times New Roman"/>
          <w:sz w:val="28"/>
          <w:lang w:eastAsia="ru-RU"/>
        </w:rPr>
        <w:t>Національний технічний університет України «Київський політехнічний інститут імені Ігоря Сікорського»</w:t>
      </w:r>
    </w:p>
    <w:p w:rsidR="005B23CA" w:rsidRPr="00760C92" w:rsidRDefault="005B23CA" w:rsidP="005B23CA">
      <w:pPr>
        <w:suppressAutoHyphens/>
        <w:spacing w:after="200"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lang w:eastAsia="ru-RU"/>
        </w:rPr>
      </w:pPr>
      <w:r w:rsidRPr="00760C92">
        <w:rPr>
          <w:rFonts w:ascii="Times New Roman" w:eastAsia="Times New Roman" w:hAnsi="Times New Roman" w:cs="Times New Roman"/>
          <w:sz w:val="28"/>
          <w:lang w:eastAsia="ru-RU"/>
        </w:rPr>
        <w:t>Факультет інформатики та обчислювальної техніки</w:t>
      </w:r>
    </w:p>
    <w:p w:rsidR="005B23CA" w:rsidRPr="00760C92" w:rsidRDefault="005B23CA" w:rsidP="005B23CA">
      <w:pPr>
        <w:suppressAutoHyphens/>
        <w:spacing w:after="200"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lang w:eastAsia="ru-RU"/>
        </w:rPr>
      </w:pPr>
    </w:p>
    <w:p w:rsidR="005B23CA" w:rsidRPr="00760C92" w:rsidRDefault="005B23CA" w:rsidP="005B23CA">
      <w:pPr>
        <w:suppressAutoHyphens/>
        <w:spacing w:after="200"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lang w:eastAsia="ru-RU"/>
        </w:rPr>
      </w:pPr>
      <w:r w:rsidRPr="00760C92">
        <w:rPr>
          <w:rFonts w:ascii="Times New Roman" w:eastAsia="Times New Roman" w:hAnsi="Times New Roman" w:cs="Times New Roman"/>
          <w:sz w:val="28"/>
          <w:lang w:eastAsia="ru-RU"/>
        </w:rPr>
        <w:t>Кафедра інформатики та програмної інженерії</w:t>
      </w:r>
    </w:p>
    <w:p w:rsidR="005B23CA" w:rsidRPr="00760C92" w:rsidRDefault="005B23CA" w:rsidP="005B23CA">
      <w:pPr>
        <w:suppressAutoHyphens/>
        <w:spacing w:after="200"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</w:p>
    <w:p w:rsidR="005B23CA" w:rsidRPr="00760C92" w:rsidRDefault="005B23CA" w:rsidP="005B23CA">
      <w:pPr>
        <w:suppressAutoHyphens/>
        <w:spacing w:after="200"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lang w:eastAsia="ru-RU"/>
        </w:rPr>
      </w:pPr>
      <w:r w:rsidRPr="00760C92">
        <w:rPr>
          <w:rFonts w:ascii="Times New Roman" w:eastAsia="Times New Roman" w:hAnsi="Times New Roman" w:cs="Times New Roman"/>
          <w:sz w:val="28"/>
          <w:lang w:eastAsia="ru-RU"/>
        </w:rPr>
        <w:t>Звіт</w:t>
      </w:r>
    </w:p>
    <w:p w:rsidR="005B23CA" w:rsidRPr="00760C92" w:rsidRDefault="005B23CA" w:rsidP="005B23CA">
      <w:pPr>
        <w:suppressAutoHyphens/>
        <w:spacing w:after="200"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</w:p>
    <w:p w:rsidR="005B23CA" w:rsidRPr="00760C92" w:rsidRDefault="005B23CA" w:rsidP="005B23CA">
      <w:pPr>
        <w:suppressAutoHyphens/>
        <w:spacing w:after="200"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lang w:eastAsia="ru-RU"/>
        </w:rPr>
      </w:pPr>
      <w:r w:rsidRPr="00760C92">
        <w:rPr>
          <w:rFonts w:ascii="Times New Roman" w:eastAsia="Times New Roman" w:hAnsi="Times New Roman" w:cs="Times New Roman"/>
          <w:sz w:val="28"/>
          <w:lang w:eastAsia="ru-RU"/>
        </w:rPr>
        <w:t xml:space="preserve">з лабораторної роботи </w:t>
      </w:r>
      <w:r w:rsidRPr="00760C92">
        <w:rPr>
          <w:rFonts w:ascii="Segoe UI Symbol" w:eastAsia="Segoe UI Symbol" w:hAnsi="Segoe UI Symbol" w:cs="Segoe UI Symbol"/>
          <w:sz w:val="28"/>
          <w:lang w:eastAsia="ru-RU"/>
        </w:rPr>
        <w:t>№</w:t>
      </w:r>
      <w:r w:rsidR="0053606B">
        <w:rPr>
          <w:rFonts w:ascii="Times New Roman" w:eastAsia="Times New Roman" w:hAnsi="Times New Roman" w:cs="Times New Roman"/>
          <w:sz w:val="28"/>
          <w:lang w:eastAsia="ru-RU"/>
        </w:rPr>
        <w:t> 1</w:t>
      </w:r>
      <w:r w:rsidRPr="00760C92">
        <w:rPr>
          <w:rFonts w:ascii="Times New Roman" w:eastAsia="Times New Roman" w:hAnsi="Times New Roman" w:cs="Times New Roman"/>
          <w:sz w:val="28"/>
          <w:lang w:eastAsia="ru-RU"/>
        </w:rPr>
        <w:t xml:space="preserve"> з дисципліни </w:t>
      </w:r>
    </w:p>
    <w:p w:rsidR="005B23CA" w:rsidRPr="00760C92" w:rsidRDefault="005B23CA" w:rsidP="005B23CA">
      <w:pPr>
        <w:suppressAutoHyphens/>
        <w:spacing w:after="200"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lang w:eastAsia="ru-RU"/>
        </w:rPr>
      </w:pPr>
      <w:r w:rsidRPr="00760C92">
        <w:rPr>
          <w:rFonts w:ascii="Times New Roman" w:eastAsia="Times New Roman" w:hAnsi="Times New Roman" w:cs="Times New Roman"/>
          <w:sz w:val="28"/>
          <w:lang w:eastAsia="ru-RU"/>
        </w:rPr>
        <w:t>«</w:t>
      </w:r>
      <w:r w:rsidR="0053606B">
        <w:rPr>
          <w:rFonts w:ascii="Times New Roman" w:eastAsia="Times New Roman" w:hAnsi="Times New Roman" w:cs="Times New Roman"/>
          <w:sz w:val="28"/>
          <w:lang w:eastAsia="ru-RU"/>
        </w:rPr>
        <w:t>Програмування веб-застосувань</w:t>
      </w:r>
      <w:r w:rsidRPr="00760C92">
        <w:rPr>
          <w:rFonts w:ascii="Times New Roman" w:eastAsia="Times New Roman" w:hAnsi="Times New Roman" w:cs="Times New Roman"/>
          <w:sz w:val="28"/>
          <w:lang w:eastAsia="ru-RU"/>
        </w:rPr>
        <w:t>»</w:t>
      </w:r>
    </w:p>
    <w:p w:rsidR="005B23CA" w:rsidRPr="00760C92" w:rsidRDefault="005B23CA" w:rsidP="005B23CA">
      <w:pPr>
        <w:suppressAutoHyphens/>
        <w:spacing w:after="200"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u w:val="single"/>
          <w:lang w:eastAsia="ru-RU"/>
        </w:rPr>
      </w:pPr>
      <w:r w:rsidRPr="00760C92">
        <w:rPr>
          <w:rFonts w:ascii="Times New Roman" w:eastAsia="Times New Roman" w:hAnsi="Times New Roman" w:cs="Times New Roman"/>
          <w:sz w:val="28"/>
          <w:lang w:eastAsia="ru-RU"/>
        </w:rPr>
        <w:t xml:space="preserve">Варіант </w:t>
      </w:r>
      <w:r w:rsidR="00802124">
        <w:rPr>
          <w:rFonts w:ascii="Times New Roman" w:eastAsia="Times New Roman" w:hAnsi="Times New Roman" w:cs="Times New Roman"/>
          <w:sz w:val="28"/>
          <w:u w:val="single"/>
          <w:lang w:eastAsia="ru-RU"/>
        </w:rPr>
        <w:t>4</w:t>
      </w:r>
    </w:p>
    <w:p w:rsidR="005B23CA" w:rsidRPr="00760C92" w:rsidRDefault="005B23CA" w:rsidP="005B23CA">
      <w:pPr>
        <w:suppressAutoHyphens/>
        <w:spacing w:after="200"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</w:p>
    <w:p w:rsidR="005B23CA" w:rsidRPr="00760C92" w:rsidRDefault="005B23CA" w:rsidP="005B23CA">
      <w:pPr>
        <w:suppressAutoHyphens/>
        <w:spacing w:after="200"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</w:p>
    <w:p w:rsidR="005B23CA" w:rsidRPr="00760C92" w:rsidRDefault="005B23CA" w:rsidP="005B23CA">
      <w:pPr>
        <w:suppressAutoHyphens/>
        <w:spacing w:after="200" w:line="360" w:lineRule="auto"/>
        <w:ind w:firstLine="0"/>
        <w:rPr>
          <w:rFonts w:ascii="Times New Roman" w:eastAsia="Times New Roman" w:hAnsi="Times New Roman" w:cs="Times New Roman"/>
          <w:sz w:val="28"/>
          <w:u w:val="single"/>
          <w:lang w:eastAsia="ru-RU"/>
        </w:rPr>
      </w:pPr>
      <w:r w:rsidRPr="00760C92">
        <w:rPr>
          <w:rFonts w:ascii="Times New Roman" w:eastAsia="Times New Roman" w:hAnsi="Times New Roman" w:cs="Times New Roman"/>
          <w:sz w:val="28"/>
          <w:lang w:eastAsia="ru-RU"/>
        </w:rPr>
        <w:t>Виконав</w:t>
      </w:r>
      <w:r w:rsidRPr="00760C92">
        <w:rPr>
          <w:rFonts w:ascii="Times New Roman" w:eastAsia="Times New Roman" w:hAnsi="Times New Roman" w:cs="Times New Roman"/>
          <w:sz w:val="28"/>
          <w:lang w:eastAsia="ru-RU"/>
        </w:rPr>
        <w:tab/>
      </w:r>
      <w:r w:rsidRPr="00760C92">
        <w:rPr>
          <w:rFonts w:ascii="Times New Roman" w:eastAsia="Times New Roman" w:hAnsi="Times New Roman" w:cs="Times New Roman"/>
          <w:sz w:val="28"/>
          <w:lang w:eastAsia="ru-RU"/>
        </w:rPr>
        <w:tab/>
      </w:r>
      <w:r w:rsidRPr="00760C92">
        <w:rPr>
          <w:rFonts w:ascii="Times New Roman" w:eastAsia="Times New Roman" w:hAnsi="Times New Roman" w:cs="Times New Roman"/>
          <w:sz w:val="28"/>
          <w:lang w:eastAsia="ru-RU"/>
        </w:rPr>
        <w:tab/>
      </w:r>
      <w:r w:rsidRPr="00760C92">
        <w:rPr>
          <w:rFonts w:ascii="Times New Roman" w:eastAsia="Times New Roman" w:hAnsi="Times New Roman" w:cs="Times New Roman"/>
          <w:sz w:val="28"/>
          <w:u w:val="single"/>
          <w:lang w:eastAsia="ru-RU"/>
        </w:rPr>
        <w:t xml:space="preserve">   ІП-15, Плугатирьов Дмитро Валерійович</w:t>
      </w:r>
      <w:r w:rsidRPr="00760C92">
        <w:rPr>
          <w:rFonts w:ascii="Times New Roman" w:eastAsia="Times New Roman" w:hAnsi="Times New Roman" w:cs="Times New Roman"/>
          <w:sz w:val="28"/>
          <w:u w:val="single"/>
          <w:lang w:eastAsia="ru-RU"/>
        </w:rPr>
        <w:tab/>
      </w:r>
    </w:p>
    <w:p w:rsidR="005B23CA" w:rsidRPr="00760C92" w:rsidRDefault="005B23CA" w:rsidP="005B23CA">
      <w:pPr>
        <w:suppressAutoHyphens/>
        <w:spacing w:after="200" w:line="360" w:lineRule="auto"/>
        <w:ind w:firstLine="0"/>
        <w:rPr>
          <w:rFonts w:ascii="Times New Roman" w:eastAsia="Times New Roman" w:hAnsi="Times New Roman" w:cs="Times New Roman"/>
          <w:sz w:val="28"/>
          <w:vertAlign w:val="superscript"/>
          <w:lang w:eastAsia="ru-RU"/>
        </w:rPr>
      </w:pPr>
      <w:r w:rsidRPr="00760C92">
        <w:rPr>
          <w:rFonts w:ascii="Times New Roman" w:eastAsia="Times New Roman" w:hAnsi="Times New Roman" w:cs="Times New Roman"/>
          <w:sz w:val="28"/>
          <w:lang w:eastAsia="ru-RU"/>
        </w:rPr>
        <w:t>студент</w:t>
      </w:r>
      <w:r w:rsidRPr="00760C92">
        <w:rPr>
          <w:rFonts w:ascii="Times New Roman" w:eastAsia="Times New Roman" w:hAnsi="Times New Roman" w:cs="Times New Roman"/>
          <w:sz w:val="28"/>
          <w:lang w:eastAsia="ru-RU"/>
        </w:rPr>
        <w:tab/>
      </w:r>
      <w:r w:rsidRPr="00760C92">
        <w:rPr>
          <w:rFonts w:ascii="Times New Roman" w:eastAsia="Times New Roman" w:hAnsi="Times New Roman" w:cs="Times New Roman"/>
          <w:sz w:val="28"/>
          <w:lang w:eastAsia="ru-RU"/>
        </w:rPr>
        <w:tab/>
      </w:r>
      <w:r w:rsidRPr="00760C92">
        <w:rPr>
          <w:rFonts w:ascii="Times New Roman" w:eastAsia="Times New Roman" w:hAnsi="Times New Roman" w:cs="Times New Roman"/>
          <w:sz w:val="28"/>
          <w:lang w:eastAsia="ru-RU"/>
        </w:rPr>
        <w:tab/>
      </w:r>
      <w:r w:rsidRPr="00760C92">
        <w:rPr>
          <w:rFonts w:ascii="Times New Roman" w:eastAsia="Times New Roman" w:hAnsi="Times New Roman" w:cs="Times New Roman"/>
          <w:sz w:val="28"/>
          <w:lang w:eastAsia="ru-RU"/>
        </w:rPr>
        <w:tab/>
      </w:r>
      <w:r w:rsidRPr="00760C92">
        <w:rPr>
          <w:rFonts w:ascii="Times New Roman" w:eastAsia="Times New Roman" w:hAnsi="Times New Roman" w:cs="Times New Roman"/>
          <w:sz w:val="28"/>
          <w:lang w:eastAsia="ru-RU"/>
        </w:rPr>
        <w:tab/>
      </w:r>
      <w:r w:rsidRPr="00760C92">
        <w:rPr>
          <w:rFonts w:ascii="Times New Roman" w:eastAsia="Times New Roman" w:hAnsi="Times New Roman" w:cs="Times New Roman"/>
          <w:sz w:val="28"/>
          <w:vertAlign w:val="superscript"/>
          <w:lang w:eastAsia="ru-RU"/>
        </w:rPr>
        <w:t>(шифр, прізвище, ім’я, по батькові)</w:t>
      </w:r>
    </w:p>
    <w:p w:rsidR="005B23CA" w:rsidRPr="00760C92" w:rsidRDefault="005B23CA" w:rsidP="005B23CA">
      <w:pPr>
        <w:suppressAutoHyphens/>
        <w:spacing w:after="200"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</w:p>
    <w:p w:rsidR="005B23CA" w:rsidRPr="00760C92" w:rsidRDefault="005B23CA" w:rsidP="005B23CA">
      <w:pPr>
        <w:suppressAutoHyphens/>
        <w:spacing w:after="200"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  <w:r w:rsidRPr="00760C92">
        <w:rPr>
          <w:rFonts w:ascii="Times New Roman" w:eastAsia="Times New Roman" w:hAnsi="Times New Roman" w:cs="Times New Roman"/>
          <w:sz w:val="28"/>
          <w:lang w:eastAsia="ru-RU"/>
        </w:rPr>
        <w:t>Перевірив</w:t>
      </w:r>
      <w:r w:rsidRPr="00760C92">
        <w:rPr>
          <w:rFonts w:ascii="Times New Roman" w:eastAsia="Times New Roman" w:hAnsi="Times New Roman" w:cs="Times New Roman"/>
          <w:sz w:val="28"/>
          <w:lang w:eastAsia="ru-RU"/>
        </w:rPr>
        <w:tab/>
      </w:r>
      <w:r w:rsidRPr="00760C92">
        <w:rPr>
          <w:rFonts w:ascii="Times New Roman" w:eastAsia="Times New Roman" w:hAnsi="Times New Roman" w:cs="Times New Roman"/>
          <w:sz w:val="28"/>
          <w:lang w:eastAsia="ru-RU"/>
        </w:rPr>
        <w:tab/>
      </w:r>
      <w:r w:rsidRPr="00760C92">
        <w:rPr>
          <w:rFonts w:ascii="Times New Roman" w:eastAsia="Times New Roman" w:hAnsi="Times New Roman" w:cs="Times New Roman"/>
          <w:sz w:val="28"/>
          <w:lang w:eastAsia="ru-RU"/>
        </w:rPr>
        <w:tab/>
      </w:r>
      <w:r w:rsidRPr="00760C92">
        <w:rPr>
          <w:rFonts w:ascii="Times New Roman" w:eastAsia="Times New Roman" w:hAnsi="Times New Roman" w:cs="Times New Roman"/>
          <w:sz w:val="28"/>
          <w:u w:val="single"/>
          <w:lang w:eastAsia="ru-RU"/>
        </w:rPr>
        <w:tab/>
      </w:r>
      <w:r w:rsidRPr="00760C92">
        <w:rPr>
          <w:rFonts w:ascii="Times New Roman" w:eastAsia="Times New Roman" w:hAnsi="Times New Roman" w:cs="Times New Roman"/>
          <w:sz w:val="28"/>
          <w:u w:val="single"/>
          <w:lang w:val="ru-RU" w:eastAsia="ru-RU"/>
        </w:rPr>
        <w:t xml:space="preserve">   </w:t>
      </w:r>
      <w:r w:rsidRPr="00760C92">
        <w:rPr>
          <w:rFonts w:ascii="Times New Roman" w:eastAsia="Times New Roman" w:hAnsi="Times New Roman" w:cs="Times New Roman"/>
          <w:sz w:val="28"/>
          <w:u w:val="single"/>
          <w:lang w:eastAsia="ru-RU"/>
        </w:rPr>
        <w:t>Ковтунець Олесь Володимирович</w:t>
      </w:r>
      <w:r w:rsidRPr="00760C92">
        <w:rPr>
          <w:rFonts w:ascii="Times New Roman" w:eastAsia="Times New Roman" w:hAnsi="Times New Roman" w:cs="Times New Roman"/>
          <w:sz w:val="28"/>
          <w:u w:val="single"/>
          <w:lang w:eastAsia="ru-RU"/>
        </w:rPr>
        <w:tab/>
      </w:r>
      <w:r w:rsidRPr="00760C92">
        <w:rPr>
          <w:rFonts w:ascii="Times New Roman" w:eastAsia="Times New Roman" w:hAnsi="Times New Roman" w:cs="Times New Roman"/>
          <w:sz w:val="28"/>
          <w:u w:val="single"/>
          <w:lang w:eastAsia="ru-RU"/>
        </w:rPr>
        <w:tab/>
      </w:r>
    </w:p>
    <w:p w:rsidR="005B23CA" w:rsidRPr="00760C92" w:rsidRDefault="005B23CA" w:rsidP="005B23CA">
      <w:pPr>
        <w:suppressAutoHyphens/>
        <w:spacing w:after="200" w:line="360" w:lineRule="auto"/>
        <w:ind w:firstLine="0"/>
        <w:rPr>
          <w:rFonts w:ascii="Times New Roman" w:eastAsia="Times New Roman" w:hAnsi="Times New Roman" w:cs="Times New Roman"/>
          <w:sz w:val="28"/>
          <w:vertAlign w:val="superscript"/>
          <w:lang w:eastAsia="ru-RU"/>
        </w:rPr>
      </w:pPr>
      <w:r w:rsidRPr="00760C92">
        <w:rPr>
          <w:rFonts w:ascii="Times New Roman" w:eastAsia="Times New Roman" w:hAnsi="Times New Roman" w:cs="Times New Roman"/>
          <w:sz w:val="28"/>
          <w:lang w:eastAsia="ru-RU"/>
        </w:rPr>
        <w:tab/>
      </w:r>
      <w:r w:rsidRPr="00760C92">
        <w:rPr>
          <w:rFonts w:ascii="Times New Roman" w:eastAsia="Times New Roman" w:hAnsi="Times New Roman" w:cs="Times New Roman"/>
          <w:sz w:val="28"/>
          <w:lang w:eastAsia="ru-RU"/>
        </w:rPr>
        <w:tab/>
      </w:r>
      <w:r w:rsidRPr="00760C92">
        <w:rPr>
          <w:rFonts w:ascii="Times New Roman" w:eastAsia="Times New Roman" w:hAnsi="Times New Roman" w:cs="Times New Roman"/>
          <w:sz w:val="28"/>
          <w:lang w:eastAsia="ru-RU"/>
        </w:rPr>
        <w:tab/>
      </w:r>
      <w:r w:rsidRPr="00760C92">
        <w:rPr>
          <w:rFonts w:ascii="Times New Roman" w:eastAsia="Times New Roman" w:hAnsi="Times New Roman" w:cs="Times New Roman"/>
          <w:sz w:val="28"/>
          <w:lang w:eastAsia="ru-RU"/>
        </w:rPr>
        <w:tab/>
      </w:r>
      <w:r w:rsidRPr="00760C92">
        <w:rPr>
          <w:rFonts w:ascii="Times New Roman" w:eastAsia="Times New Roman" w:hAnsi="Times New Roman" w:cs="Times New Roman"/>
          <w:sz w:val="28"/>
          <w:lang w:eastAsia="ru-RU"/>
        </w:rPr>
        <w:tab/>
        <w:t xml:space="preserve">   </w:t>
      </w:r>
      <w:r w:rsidRPr="00760C92">
        <w:rPr>
          <w:rFonts w:ascii="Times New Roman" w:eastAsia="Times New Roman" w:hAnsi="Times New Roman" w:cs="Times New Roman"/>
          <w:sz w:val="28"/>
          <w:lang w:eastAsia="ru-RU"/>
        </w:rPr>
        <w:tab/>
      </w:r>
      <w:r w:rsidRPr="00760C92">
        <w:rPr>
          <w:rFonts w:ascii="Times New Roman" w:eastAsia="Times New Roman" w:hAnsi="Times New Roman" w:cs="Times New Roman"/>
          <w:sz w:val="28"/>
          <w:vertAlign w:val="superscript"/>
          <w:lang w:eastAsia="ru-RU"/>
        </w:rPr>
        <w:t>(прізвище, ім’я, по батькові)</w:t>
      </w:r>
    </w:p>
    <w:p w:rsidR="005B23CA" w:rsidRPr="00760C92" w:rsidRDefault="005B23CA" w:rsidP="005B23CA">
      <w:pPr>
        <w:spacing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lang w:eastAsia="ru-RU"/>
        </w:rPr>
      </w:pPr>
    </w:p>
    <w:p w:rsidR="005B23CA" w:rsidRPr="00760C92" w:rsidRDefault="005B23CA" w:rsidP="005B23CA">
      <w:pPr>
        <w:spacing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lang w:eastAsia="ru-RU"/>
        </w:rPr>
      </w:pPr>
    </w:p>
    <w:p w:rsidR="00C5583A" w:rsidRDefault="005B23CA" w:rsidP="005B23CA">
      <w:pPr>
        <w:spacing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lang w:eastAsia="ru-RU"/>
        </w:rPr>
      </w:pPr>
      <w:r w:rsidRPr="00760C92">
        <w:rPr>
          <w:rFonts w:ascii="Times New Roman" w:eastAsia="Times New Roman" w:hAnsi="Times New Roman" w:cs="Times New Roman"/>
          <w:sz w:val="28"/>
          <w:lang w:eastAsia="ru-RU"/>
        </w:rPr>
        <w:t>Київ 2022</w:t>
      </w:r>
    </w:p>
    <w:p w:rsidR="0053606B" w:rsidRPr="0053606B" w:rsidRDefault="0053606B" w:rsidP="0053606B">
      <w:pPr>
        <w:spacing w:line="360" w:lineRule="auto"/>
        <w:ind w:firstLine="0"/>
        <w:jc w:val="center"/>
        <w:rPr>
          <w:rFonts w:ascii="Times New Roman" w:eastAsia="Times New Roman" w:hAnsi="Times New Roman" w:cs="Times New Roman"/>
          <w:b/>
          <w:sz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lang w:eastAsia="ru-RU"/>
        </w:rPr>
        <w:lastRenderedPageBreak/>
        <w:t>Завдання</w:t>
      </w:r>
    </w:p>
    <w:p w:rsidR="0053606B" w:rsidRDefault="0053606B" w:rsidP="0053606B">
      <w:pPr>
        <w:spacing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lang w:eastAsia="ru-RU"/>
        </w:rPr>
      </w:pPr>
      <w:r>
        <w:rPr>
          <w:noProof/>
          <w:lang w:eastAsia="uk-UA"/>
        </w:rPr>
        <w:drawing>
          <wp:inline distT="0" distB="0" distL="0" distR="0" wp14:anchorId="658400D9" wp14:editId="1CE98EFE">
            <wp:extent cx="2892362" cy="3495676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4912" t="22814" r="58952" b="21007"/>
                    <a:stretch/>
                  </pic:blipFill>
                  <pic:spPr bwMode="auto">
                    <a:xfrm>
                      <a:off x="0" y="0"/>
                      <a:ext cx="2902779" cy="3508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606B" w:rsidRPr="0053606B" w:rsidRDefault="0053606B" w:rsidP="0053606B">
      <w:pPr>
        <w:spacing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  <w:r w:rsidRPr="0053606B">
        <w:rPr>
          <w:rFonts w:ascii="Times New Roman" w:eastAsia="Times New Roman" w:hAnsi="Times New Roman" w:cs="Times New Roman"/>
          <w:sz w:val="28"/>
          <w:lang w:eastAsia="ru-RU"/>
        </w:rPr>
        <w:t>1. Оберіть із 16 варіантів власний варіант виконання роботи відповідно до</w:t>
      </w:r>
    </w:p>
    <w:p w:rsidR="0053606B" w:rsidRPr="0053606B" w:rsidRDefault="0053606B" w:rsidP="0053606B">
      <w:pPr>
        <w:spacing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  <w:r w:rsidRPr="0053606B">
        <w:rPr>
          <w:rFonts w:ascii="Times New Roman" w:eastAsia="Times New Roman" w:hAnsi="Times New Roman" w:cs="Times New Roman"/>
          <w:sz w:val="28"/>
          <w:lang w:eastAsia="ru-RU"/>
        </w:rPr>
        <w:t>вашого порядкового номера у списку групи.</w:t>
      </w:r>
    </w:p>
    <w:p w:rsidR="0053606B" w:rsidRPr="0053606B" w:rsidRDefault="0053606B" w:rsidP="0053606B">
      <w:pPr>
        <w:spacing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  <w:r w:rsidRPr="0053606B">
        <w:rPr>
          <w:rFonts w:ascii="Times New Roman" w:eastAsia="Times New Roman" w:hAnsi="Times New Roman" w:cs="Times New Roman"/>
          <w:sz w:val="28"/>
          <w:lang w:eastAsia="ru-RU"/>
        </w:rPr>
        <w:t>2. Засобами HTML створіть веб-сторінку заданого вигляду згідно з вашим</w:t>
      </w:r>
    </w:p>
    <w:p w:rsidR="0053606B" w:rsidRPr="0053606B" w:rsidRDefault="0053606B" w:rsidP="0053606B">
      <w:pPr>
        <w:spacing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  <w:r w:rsidRPr="0053606B">
        <w:rPr>
          <w:rFonts w:ascii="Times New Roman" w:eastAsia="Times New Roman" w:hAnsi="Times New Roman" w:cs="Times New Roman"/>
          <w:sz w:val="28"/>
          <w:lang w:eastAsia="ru-RU"/>
        </w:rPr>
        <w:t>варіантом, використовуючи CSS для позиціювання та візуалізації окремих</w:t>
      </w:r>
    </w:p>
    <w:p w:rsidR="0053606B" w:rsidRPr="0053606B" w:rsidRDefault="0053606B" w:rsidP="0053606B">
      <w:pPr>
        <w:spacing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  <w:r w:rsidRPr="0053606B">
        <w:rPr>
          <w:rFonts w:ascii="Times New Roman" w:eastAsia="Times New Roman" w:hAnsi="Times New Roman" w:cs="Times New Roman"/>
          <w:sz w:val="28"/>
          <w:lang w:eastAsia="ru-RU"/>
        </w:rPr>
        <w:t>елементів веб-сторінки.</w:t>
      </w:r>
    </w:p>
    <w:p w:rsidR="0053606B" w:rsidRPr="0053606B" w:rsidRDefault="0053606B" w:rsidP="0053606B">
      <w:pPr>
        <w:spacing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  <w:r w:rsidRPr="0053606B">
        <w:rPr>
          <w:rFonts w:ascii="Times New Roman" w:eastAsia="Times New Roman" w:hAnsi="Times New Roman" w:cs="Times New Roman"/>
          <w:sz w:val="28"/>
          <w:lang w:eastAsia="ru-RU"/>
        </w:rPr>
        <w:t>3. Позначки «X» та «Y» замініть вигаданими назвами чи гаслами з</w:t>
      </w:r>
    </w:p>
    <w:p w:rsidR="0053606B" w:rsidRPr="0053606B" w:rsidRDefault="0053606B" w:rsidP="0053606B">
      <w:pPr>
        <w:spacing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  <w:r w:rsidRPr="0053606B">
        <w:rPr>
          <w:rFonts w:ascii="Times New Roman" w:eastAsia="Times New Roman" w:hAnsi="Times New Roman" w:cs="Times New Roman"/>
          <w:sz w:val="28"/>
          <w:lang w:eastAsia="ru-RU"/>
        </w:rPr>
        <w:t>використанням тегів заголовку.</w:t>
      </w:r>
    </w:p>
    <w:p w:rsidR="0053606B" w:rsidRPr="0053606B" w:rsidRDefault="0053606B" w:rsidP="0053606B">
      <w:pPr>
        <w:spacing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  <w:r w:rsidRPr="0053606B">
        <w:rPr>
          <w:rFonts w:ascii="Times New Roman" w:eastAsia="Times New Roman" w:hAnsi="Times New Roman" w:cs="Times New Roman"/>
          <w:sz w:val="28"/>
          <w:lang w:eastAsia="ru-RU"/>
        </w:rPr>
        <w:t>4. Серед блоків з позначками «1», «2», «3», «4», «5», «6», «7» оберіть один</w:t>
      </w:r>
    </w:p>
    <w:p w:rsidR="0053606B" w:rsidRPr="0053606B" w:rsidRDefault="0053606B" w:rsidP="0053606B">
      <w:pPr>
        <w:spacing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  <w:r w:rsidRPr="0053606B">
        <w:rPr>
          <w:rFonts w:ascii="Times New Roman" w:eastAsia="Times New Roman" w:hAnsi="Times New Roman" w:cs="Times New Roman"/>
          <w:sz w:val="28"/>
          <w:lang w:eastAsia="ru-RU"/>
        </w:rPr>
        <w:t>для подальшого розміщення меню. В решті блоків позначки замініть</w:t>
      </w:r>
    </w:p>
    <w:p w:rsidR="0053606B" w:rsidRPr="0053606B" w:rsidRDefault="0053606B" w:rsidP="0053606B">
      <w:pPr>
        <w:spacing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  <w:r w:rsidRPr="0053606B">
        <w:rPr>
          <w:rFonts w:ascii="Times New Roman" w:eastAsia="Times New Roman" w:hAnsi="Times New Roman" w:cs="Times New Roman"/>
          <w:sz w:val="28"/>
          <w:lang w:eastAsia="ru-RU"/>
        </w:rPr>
        <w:t>кількома абзацами довільного тексту, проконтролюйте дотримання</w:t>
      </w:r>
    </w:p>
    <w:p w:rsidR="0053606B" w:rsidRPr="0053606B" w:rsidRDefault="0053606B" w:rsidP="0053606B">
      <w:pPr>
        <w:spacing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  <w:r w:rsidRPr="0053606B">
        <w:rPr>
          <w:rFonts w:ascii="Times New Roman" w:eastAsia="Times New Roman" w:hAnsi="Times New Roman" w:cs="Times New Roman"/>
          <w:sz w:val="28"/>
          <w:lang w:eastAsia="ru-RU"/>
        </w:rPr>
        <w:t>заданого вигляду.</w:t>
      </w:r>
    </w:p>
    <w:p w:rsidR="0053606B" w:rsidRPr="0053606B" w:rsidRDefault="0053606B" w:rsidP="0053606B">
      <w:pPr>
        <w:spacing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  <w:r w:rsidRPr="0053606B">
        <w:rPr>
          <w:rFonts w:ascii="Times New Roman" w:eastAsia="Times New Roman" w:hAnsi="Times New Roman" w:cs="Times New Roman"/>
          <w:sz w:val="28"/>
          <w:lang w:eastAsia="ru-RU"/>
        </w:rPr>
        <w:t>5. Створіть умовний веб-сайт за допомогою розмноження отриманої веб-</w:t>
      </w:r>
    </w:p>
    <w:p w:rsidR="0053606B" w:rsidRPr="0053606B" w:rsidRDefault="0053606B" w:rsidP="0053606B">
      <w:pPr>
        <w:spacing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  <w:r w:rsidRPr="0053606B">
        <w:rPr>
          <w:rFonts w:ascii="Times New Roman" w:eastAsia="Times New Roman" w:hAnsi="Times New Roman" w:cs="Times New Roman"/>
          <w:sz w:val="28"/>
          <w:lang w:eastAsia="ru-RU"/>
        </w:rPr>
        <w:t>сторінки до 5 екземплярів та розміщення в цих веб-сторінках меню з</w:t>
      </w:r>
    </w:p>
    <w:p w:rsidR="0053606B" w:rsidRPr="0053606B" w:rsidRDefault="0053606B" w:rsidP="0053606B">
      <w:pPr>
        <w:spacing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  <w:r w:rsidRPr="0053606B">
        <w:rPr>
          <w:rFonts w:ascii="Times New Roman" w:eastAsia="Times New Roman" w:hAnsi="Times New Roman" w:cs="Times New Roman"/>
          <w:sz w:val="28"/>
          <w:lang w:eastAsia="ru-RU"/>
        </w:rPr>
        <w:lastRenderedPageBreak/>
        <w:t>посиланнями на ці веб-сторінки.</w:t>
      </w:r>
    </w:p>
    <w:p w:rsidR="0053606B" w:rsidRPr="0053606B" w:rsidRDefault="0053606B" w:rsidP="0053606B">
      <w:pPr>
        <w:spacing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  <w:r w:rsidRPr="0053606B">
        <w:rPr>
          <w:rFonts w:ascii="Times New Roman" w:eastAsia="Times New Roman" w:hAnsi="Times New Roman" w:cs="Times New Roman"/>
          <w:sz w:val="28"/>
          <w:lang w:eastAsia="ru-RU"/>
        </w:rPr>
        <w:t>6. Використайте теги UL, OL, LI, IMG, A, MAP для додавання на окремі веб-</w:t>
      </w:r>
    </w:p>
    <w:p w:rsidR="0053606B" w:rsidRPr="0053606B" w:rsidRDefault="0053606B" w:rsidP="0053606B">
      <w:pPr>
        <w:spacing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  <w:r w:rsidRPr="0053606B">
        <w:rPr>
          <w:rFonts w:ascii="Times New Roman" w:eastAsia="Times New Roman" w:hAnsi="Times New Roman" w:cs="Times New Roman"/>
          <w:sz w:val="28"/>
          <w:lang w:eastAsia="ru-RU"/>
        </w:rPr>
        <w:t>сторінки списків, зображень, посилань та карт посилань із них.</w:t>
      </w:r>
    </w:p>
    <w:p w:rsidR="0053606B" w:rsidRPr="0053606B" w:rsidRDefault="0053606B" w:rsidP="0053606B">
      <w:pPr>
        <w:spacing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  <w:r w:rsidRPr="0053606B">
        <w:rPr>
          <w:rFonts w:ascii="Times New Roman" w:eastAsia="Times New Roman" w:hAnsi="Times New Roman" w:cs="Times New Roman"/>
          <w:sz w:val="28"/>
          <w:lang w:eastAsia="ru-RU"/>
        </w:rPr>
        <w:t>7. Продемонструйте роботу новоствореного набору веб-сторінок в якості</w:t>
      </w:r>
    </w:p>
    <w:p w:rsidR="0053606B" w:rsidRPr="0053606B" w:rsidRDefault="0053606B" w:rsidP="0053606B">
      <w:pPr>
        <w:spacing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  <w:r w:rsidRPr="0053606B">
        <w:rPr>
          <w:rFonts w:ascii="Times New Roman" w:eastAsia="Times New Roman" w:hAnsi="Times New Roman" w:cs="Times New Roman"/>
          <w:sz w:val="28"/>
          <w:lang w:eastAsia="ru-RU"/>
        </w:rPr>
        <w:t>веб-сайта через локальну файлову систему.</w:t>
      </w:r>
    </w:p>
    <w:p w:rsidR="0053606B" w:rsidRPr="0053606B" w:rsidRDefault="0053606B" w:rsidP="0053606B">
      <w:pPr>
        <w:spacing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  <w:r w:rsidRPr="0053606B">
        <w:rPr>
          <w:rFonts w:ascii="Times New Roman" w:eastAsia="Times New Roman" w:hAnsi="Times New Roman" w:cs="Times New Roman"/>
          <w:sz w:val="28"/>
          <w:lang w:eastAsia="ru-RU"/>
        </w:rPr>
        <w:t>8. Скористайтесь GitHub Pages або обраним вами хостінгом для публікації</w:t>
      </w:r>
    </w:p>
    <w:p w:rsidR="0053606B" w:rsidRPr="0053606B" w:rsidRDefault="0053606B" w:rsidP="0053606B">
      <w:pPr>
        <w:spacing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  <w:r w:rsidRPr="0053606B">
        <w:rPr>
          <w:rFonts w:ascii="Times New Roman" w:eastAsia="Times New Roman" w:hAnsi="Times New Roman" w:cs="Times New Roman"/>
          <w:sz w:val="28"/>
          <w:lang w:eastAsia="ru-RU"/>
        </w:rPr>
        <w:t>вашого веб-сайта в інтернеті.</w:t>
      </w:r>
    </w:p>
    <w:p w:rsidR="0053606B" w:rsidRPr="0053606B" w:rsidRDefault="0053606B" w:rsidP="0053606B">
      <w:pPr>
        <w:spacing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  <w:r w:rsidRPr="0053606B">
        <w:rPr>
          <w:rFonts w:ascii="Times New Roman" w:eastAsia="Times New Roman" w:hAnsi="Times New Roman" w:cs="Times New Roman"/>
          <w:sz w:val="28"/>
          <w:lang w:eastAsia="ru-RU"/>
        </w:rPr>
        <w:t>9. Порівняйте способи доступу до локального сайта через локальну файлову</w:t>
      </w:r>
    </w:p>
    <w:p w:rsidR="0053606B" w:rsidRPr="0053606B" w:rsidRDefault="0053606B" w:rsidP="0053606B">
      <w:pPr>
        <w:spacing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  <w:r w:rsidRPr="0053606B">
        <w:rPr>
          <w:rFonts w:ascii="Times New Roman" w:eastAsia="Times New Roman" w:hAnsi="Times New Roman" w:cs="Times New Roman"/>
          <w:sz w:val="28"/>
          <w:lang w:eastAsia="ru-RU"/>
        </w:rPr>
        <w:t>систему і до веб-сайта на хостінгу через інтернет. При потребі</w:t>
      </w:r>
    </w:p>
    <w:p w:rsidR="0053606B" w:rsidRPr="0053606B" w:rsidRDefault="0053606B" w:rsidP="0053606B">
      <w:pPr>
        <w:spacing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  <w:r w:rsidRPr="0053606B">
        <w:rPr>
          <w:rFonts w:ascii="Times New Roman" w:eastAsia="Times New Roman" w:hAnsi="Times New Roman" w:cs="Times New Roman"/>
          <w:sz w:val="28"/>
          <w:lang w:eastAsia="ru-RU"/>
        </w:rPr>
        <w:t>відкоригуйте роботу посилань.</w:t>
      </w:r>
    </w:p>
    <w:p w:rsidR="0053606B" w:rsidRDefault="0053606B" w:rsidP="0053606B">
      <w:pPr>
        <w:spacing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  <w:r w:rsidRPr="0053606B">
        <w:rPr>
          <w:rFonts w:ascii="Times New Roman" w:eastAsia="Times New Roman" w:hAnsi="Times New Roman" w:cs="Times New Roman"/>
          <w:sz w:val="28"/>
          <w:lang w:eastAsia="ru-RU"/>
        </w:rPr>
        <w:t>10.</w:t>
      </w:r>
      <w:r>
        <w:rPr>
          <w:rFonts w:ascii="Times New Roman" w:eastAsia="Times New Roman" w:hAnsi="Times New Roman" w:cs="Times New Roman"/>
          <w:sz w:val="28"/>
          <w:lang w:eastAsia="ru-RU"/>
        </w:rPr>
        <w:t xml:space="preserve"> </w:t>
      </w:r>
      <w:r w:rsidRPr="0053606B">
        <w:rPr>
          <w:rFonts w:ascii="Times New Roman" w:eastAsia="Times New Roman" w:hAnsi="Times New Roman" w:cs="Times New Roman"/>
          <w:sz w:val="28"/>
          <w:lang w:eastAsia="ru-RU"/>
        </w:rPr>
        <w:t>Продемонструйте роботу веб-сайта в інтернеті.</w:t>
      </w:r>
    </w:p>
    <w:p w:rsidR="0053606B" w:rsidRDefault="0053606B" w:rsidP="0053606B">
      <w:pPr>
        <w:spacing w:line="360" w:lineRule="auto"/>
        <w:ind w:firstLine="0"/>
        <w:jc w:val="center"/>
        <w:rPr>
          <w:rFonts w:ascii="Times New Roman" w:eastAsia="Times New Roman" w:hAnsi="Times New Roman" w:cs="Times New Roman"/>
          <w:b/>
          <w:sz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lang w:eastAsia="ru-RU"/>
        </w:rPr>
        <w:t>Реалізація</w:t>
      </w:r>
    </w:p>
    <w:p w:rsidR="0053606B" w:rsidRPr="008A3B0B" w:rsidRDefault="00802124" w:rsidP="0053606B">
      <w:pPr>
        <w:spacing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lang w:val="en-US" w:eastAsia="ru-RU"/>
        </w:rPr>
      </w:pPr>
      <w:r>
        <w:rPr>
          <w:noProof/>
          <w:lang w:eastAsia="uk-UA"/>
        </w:rPr>
        <w:lastRenderedPageBreak/>
        <w:drawing>
          <wp:inline distT="0" distB="0" distL="0" distR="0" wp14:anchorId="3CB51CBA" wp14:editId="21A0FAA3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5AF89D68" wp14:editId="56A58C4F">
            <wp:extent cx="5940425" cy="3340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1FBE8389" wp14:editId="5A25A35D">
            <wp:extent cx="5940425" cy="33401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529F6974" wp14:editId="1F56540B">
            <wp:extent cx="5940425" cy="33401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1CEDBAB1" wp14:editId="5270EC0E">
            <wp:extent cx="5940425" cy="33401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5D3232A7" wp14:editId="6671CC4E">
            <wp:extent cx="5940425" cy="33401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47C1AF75" wp14:editId="12B9ACEC">
            <wp:extent cx="5940425" cy="33401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3606B" w:rsidRPr="008A3B0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attachedTemplate r:id="rId1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7C9D"/>
    <w:rsid w:val="0017075F"/>
    <w:rsid w:val="0053606B"/>
    <w:rsid w:val="005B23CA"/>
    <w:rsid w:val="005E7C9D"/>
    <w:rsid w:val="00694C42"/>
    <w:rsid w:val="00802124"/>
    <w:rsid w:val="008A3B0B"/>
    <w:rsid w:val="00C5583A"/>
    <w:rsid w:val="00D61E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ECD691"/>
  <w15:chartTrackingRefBased/>
  <w15:docId w15:val="{A99A624F-DE2F-48B3-B8E5-DFED76A128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B23CA"/>
    <w:rPr>
      <w:rFonts w:asciiTheme="minorHAnsi" w:hAnsiTheme="minorHAnsi" w:cstheme="minorBidi"/>
      <w:sz w:val="22"/>
      <w:szCs w:val="22"/>
      <w:lang w:val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&#1044;&#1080;&#1084;&#1072;\Desktop\Templates\&#1054;&#1050;&#1057;&#1052;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ОКСМ.dotx</Template>
  <TotalTime>448</TotalTime>
  <Pages>7</Pages>
  <Words>1201</Words>
  <Characters>685</Characters>
  <Application>Microsoft Office Word</Application>
  <DocSecurity>0</DocSecurity>
  <Lines>5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Дима</dc:creator>
  <cp:keywords/>
  <dc:description/>
  <cp:lastModifiedBy>Дима</cp:lastModifiedBy>
  <cp:revision>5</cp:revision>
  <dcterms:created xsi:type="dcterms:W3CDTF">2022-09-15T14:35:00Z</dcterms:created>
  <dcterms:modified xsi:type="dcterms:W3CDTF">2022-09-23T16:32:00Z</dcterms:modified>
</cp:coreProperties>
</file>