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Міністерство освіти і науки України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Національний технічний університет України «Київський політехнічний інститут імені Ігоря Сікорського»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Факультет інформатики та обчислювальної техніки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Кафедра інформатики та програмної інженерії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Звіт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з лабораторної роботи </w:t>
      </w:r>
      <w:r w:rsidRPr="00760C92">
        <w:rPr>
          <w:rFonts w:ascii="Segoe UI Symbol" w:eastAsia="Segoe UI Symbol" w:hAnsi="Segoe UI Symbol" w:cs="Segoe UI Symbol"/>
          <w:sz w:val="28"/>
          <w:lang w:eastAsia="ru-RU"/>
        </w:rPr>
        <w:t>№</w:t>
      </w:r>
      <w:r w:rsidR="004B1C13">
        <w:rPr>
          <w:rFonts w:ascii="Times New Roman" w:eastAsia="Times New Roman" w:hAnsi="Times New Roman" w:cs="Times New Roman"/>
          <w:sz w:val="28"/>
          <w:lang w:eastAsia="ru-RU"/>
        </w:rPr>
        <w:t> </w:t>
      </w:r>
      <w:r w:rsidR="004B1C13" w:rsidRPr="004B1C13">
        <w:rPr>
          <w:rFonts w:ascii="Times New Roman" w:eastAsia="Times New Roman" w:hAnsi="Times New Roman" w:cs="Times New Roman"/>
          <w:sz w:val="28"/>
          <w:lang w:val="ru-RU" w:eastAsia="ru-RU"/>
        </w:rPr>
        <w:t>2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 з дисципліни 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lang w:eastAsia="ru-RU"/>
        </w:rPr>
        <w:t>Програмування веб-застосувань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>»</w:t>
      </w:r>
    </w:p>
    <w:p w:rsidR="005E64AA" w:rsidRPr="004B1C13" w:rsidRDefault="005E64AA" w:rsidP="005E64A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u w:val="single"/>
          <w:lang w:val="ru-RU"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Варіант </w:t>
      </w:r>
      <w:r w:rsidR="004B1C13">
        <w:rPr>
          <w:rFonts w:ascii="Times New Roman" w:eastAsia="Times New Roman" w:hAnsi="Times New Roman" w:cs="Times New Roman"/>
          <w:sz w:val="28"/>
          <w:u w:val="single"/>
          <w:lang w:val="ru-RU" w:eastAsia="ru-RU"/>
        </w:rPr>
        <w:t>4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u w:val="single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Виконав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 xml:space="preserve">   ІП-15, Плугатирьов Дмитро Валерійович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студент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(шифр, прізвище, ім’я, по батькові)</w:t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Перевірив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val="ru-RU" w:eastAsia="ru-RU"/>
        </w:rPr>
        <w:t xml:space="preserve">   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>Ковтунець Олесь Володимирович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E64AA" w:rsidRPr="00760C92" w:rsidRDefault="005E64AA" w:rsidP="005E64A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  <w:t xml:space="preserve">   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(прізвище, ім’я, по батькові)</w:t>
      </w:r>
    </w:p>
    <w:p w:rsidR="005E64AA" w:rsidRPr="00760C92" w:rsidRDefault="005E64AA" w:rsidP="005E64A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E64AA" w:rsidRPr="00760C92" w:rsidRDefault="005E64AA" w:rsidP="005E64A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B7081A" w:rsidRDefault="005E64AA" w:rsidP="005E64A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Київ 2022</w:t>
      </w:r>
    </w:p>
    <w:p w:rsidR="004B1C13" w:rsidRDefault="004B1C13" w:rsidP="005E64A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lastRenderedPageBreak/>
        <w:t>Мета роботи</w:t>
      </w:r>
    </w:p>
    <w:p w:rsidR="004B1C13" w:rsidRDefault="004B1C13" w:rsidP="004B1C13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Ознайомлення з мовою візуального оформлення CSS та освоєння сучасних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способів верстки веб-сторінок.</w:t>
      </w:r>
    </w:p>
    <w:p w:rsidR="004B1C13" w:rsidRPr="004B1C13" w:rsidRDefault="004B1C13" w:rsidP="004B1C13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b/>
          <w:sz w:val="28"/>
          <w:lang w:eastAsia="ru-RU"/>
        </w:rPr>
        <w:t>Завдання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1. У вас вже є обраний із 16 варіантів власний варіант виконання роботи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відповідно до вашого порядкового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номера у списку групи, подальші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маніпуляції виконуйте, враховуючи підготовлену головну сторінку веб-</w:t>
      </w:r>
      <w:r>
        <w:rPr>
          <w:rFonts w:ascii="Times New Roman" w:eastAsia="Times New Roman" w:hAnsi="Times New Roman" w:cs="Times New Roman"/>
          <w:sz w:val="28"/>
          <w:lang w:eastAsia="ru-RU"/>
        </w:rPr>
        <w:t>сайта з л. р. No1.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2. Засобами HTML і CSS зверстайте нові екземпляри головної веб-сторінки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вашого веб-сайта згідно з вашим варіантом, використовуючи верстку: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А) з допомогою </w:t>
      </w:r>
      <w:proofErr w:type="spellStart"/>
      <w:r w:rsidRPr="004B1C13">
        <w:rPr>
          <w:rFonts w:ascii="Times New Roman" w:eastAsia="Times New Roman" w:hAnsi="Times New Roman" w:cs="Times New Roman"/>
          <w:sz w:val="28"/>
          <w:lang w:eastAsia="ru-RU"/>
        </w:rPr>
        <w:t>Flexbox</w:t>
      </w:r>
      <w:proofErr w:type="spellEnd"/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 CSS,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Б) з допомогою </w:t>
      </w:r>
      <w:proofErr w:type="spellStart"/>
      <w:r w:rsidRPr="004B1C13">
        <w:rPr>
          <w:rFonts w:ascii="Times New Roman" w:eastAsia="Times New Roman" w:hAnsi="Times New Roman" w:cs="Times New Roman"/>
          <w:sz w:val="28"/>
          <w:lang w:eastAsia="ru-RU"/>
        </w:rPr>
        <w:t>Grid</w:t>
      </w:r>
      <w:proofErr w:type="spellEnd"/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 CSS,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В) без використання </w:t>
      </w:r>
      <w:proofErr w:type="spellStart"/>
      <w:r w:rsidRPr="004B1C13">
        <w:rPr>
          <w:rFonts w:ascii="Times New Roman" w:eastAsia="Times New Roman" w:hAnsi="Times New Roman" w:cs="Times New Roman"/>
          <w:sz w:val="28"/>
          <w:lang w:eastAsia="ru-RU"/>
        </w:rPr>
        <w:t>Flexbox</w:t>
      </w:r>
      <w:proofErr w:type="spellEnd"/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 CSS та </w:t>
      </w:r>
      <w:proofErr w:type="spellStart"/>
      <w:r w:rsidRPr="004B1C13">
        <w:rPr>
          <w:rFonts w:ascii="Times New Roman" w:eastAsia="Times New Roman" w:hAnsi="Times New Roman" w:cs="Times New Roman"/>
          <w:sz w:val="28"/>
          <w:lang w:eastAsia="ru-RU"/>
        </w:rPr>
        <w:t>Grid</w:t>
      </w:r>
      <w:proofErr w:type="spellEnd"/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 CSS,</w:t>
      </w:r>
    </w:p>
    <w:p w:rsidR="004B1C13" w:rsidRPr="004B1C13" w:rsidRDefault="004B1C13" w:rsidP="004B1C13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зберігаючи контент веб-сторінки, з урахуванням позиціювання та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візуалізації окремих елементів сторінки. За неможливості виконати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котрийсь із пунктів А,Б,В для вашого варіанту поясніть причину. Вкажіть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переваги та недоліки видів верстки на основі зверстаних варіантів.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3. Для запису інструкцій CSS використайте окремі файли стилів, а у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>відповідних екземплярах веб-сторінки забезпечте вказівник на ці файли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стилів. Не </w:t>
      </w:r>
      <w:proofErr w:type="spellStart"/>
      <w:r w:rsidRPr="004B1C13">
        <w:rPr>
          <w:rFonts w:ascii="Times New Roman" w:eastAsia="Times New Roman" w:hAnsi="Times New Roman" w:cs="Times New Roman"/>
          <w:sz w:val="28"/>
          <w:lang w:eastAsia="ru-RU"/>
        </w:rPr>
        <w:t>задавайте</w:t>
      </w:r>
      <w:proofErr w:type="spellEnd"/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 жодних інструкці</w:t>
      </w:r>
      <w:r>
        <w:rPr>
          <w:rFonts w:ascii="Times New Roman" w:eastAsia="Times New Roman" w:hAnsi="Times New Roman" w:cs="Times New Roman"/>
          <w:sz w:val="28"/>
          <w:lang w:eastAsia="ru-RU"/>
        </w:rPr>
        <w:t>й CSS у файлах веб-сторінок.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4. Продемонструйте роботу новостворених екземплярів головної веб-</w:t>
      </w:r>
    </w:p>
    <w:p w:rsidR="004B1C13" w:rsidRPr="004B1C13" w:rsidRDefault="004B1C13" w:rsidP="004B1C13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 xml:space="preserve">сторінки </w:t>
      </w:r>
      <w:r>
        <w:rPr>
          <w:rFonts w:ascii="Times New Roman" w:eastAsia="Times New Roman" w:hAnsi="Times New Roman" w:cs="Times New Roman"/>
          <w:sz w:val="28"/>
          <w:lang w:eastAsia="ru-RU"/>
        </w:rPr>
        <w:t>через локальну файлову систему.</w:t>
      </w:r>
    </w:p>
    <w:p w:rsidR="004B1C13" w:rsidRP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5. Опублікуйте новостворені екземпляри веб-сторінок і файли стилів на</w:t>
      </w:r>
    </w:p>
    <w:p w:rsidR="004B1C13" w:rsidRPr="004B1C13" w:rsidRDefault="004B1C13" w:rsidP="004B1C13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t>GitHub Pages (або обраному вами хостінгу).</w:t>
      </w:r>
    </w:p>
    <w:p w:rsidR="004B1C13" w:rsidRDefault="004B1C13" w:rsidP="004B1C1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lang w:eastAsia="ru-RU"/>
        </w:rPr>
      </w:pPr>
      <w:r w:rsidRPr="004B1C13">
        <w:rPr>
          <w:rFonts w:ascii="Times New Roman" w:eastAsia="Times New Roman" w:hAnsi="Times New Roman" w:cs="Times New Roman"/>
          <w:sz w:val="28"/>
          <w:lang w:eastAsia="ru-RU"/>
        </w:rPr>
        <w:lastRenderedPageBreak/>
        <w:t>6. Продемонструйте роботу екземплярів головної веб-сторінки в інтернеті.</w:t>
      </w:r>
    </w:p>
    <w:p w:rsidR="004B1C13" w:rsidRDefault="004B1C13" w:rsidP="004B1C1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Хід роботи</w:t>
      </w:r>
    </w:p>
    <w:p w:rsidR="00C80C37" w:rsidRPr="00C92366" w:rsidRDefault="00C92366" w:rsidP="004B1C1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Локальна файлова система</w:t>
      </w:r>
    </w:p>
    <w:p w:rsidR="004B1C13" w:rsidRDefault="00C80C37" w:rsidP="00C80C3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noProof/>
          <w:lang w:eastAsia="uk-UA"/>
        </w:rPr>
        <w:drawing>
          <wp:inline distT="0" distB="0" distL="0" distR="0" wp14:anchorId="012361DA" wp14:editId="0D435839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E426CE9" wp14:editId="4CFE9022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C99A862" wp14:editId="0C9ECC9E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7074AB9" wp14:editId="5FC4C464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DDE67B2" wp14:editId="1CFFCF1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A896A69" wp14:editId="55953A6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381E077" wp14:editId="16BF8B9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37" w:rsidRDefault="00A64E53" w:rsidP="00C80C3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Веб-сайт в інтернеті</w:t>
      </w:r>
    </w:p>
    <w:p w:rsidR="00A64E53" w:rsidRDefault="003C124C" w:rsidP="00C80C3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0E42A0F6" wp14:editId="55BE8B6E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679AEE84" wp14:editId="23A4CDD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1F24EAE" wp14:editId="2ED569E6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19D3E01" wp14:editId="46AE6B08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1FC5337" wp14:editId="62CE0827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F4F9AA3" wp14:editId="5A7C0593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206E4803" wp14:editId="4959EF62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1AF6472" wp14:editId="516BB9E1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24C" w:rsidRDefault="003C124C" w:rsidP="00C80C3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 w:rsidRPr="003C124C">
        <w:rPr>
          <w:rFonts w:ascii="Times New Roman" w:eastAsia="Times New Roman" w:hAnsi="Times New Roman" w:cs="Times New Roman"/>
          <w:b/>
          <w:sz w:val="28"/>
          <w:lang w:eastAsia="ru-RU"/>
        </w:rPr>
        <w:t>Висновок</w:t>
      </w:r>
    </w:p>
    <w:p w:rsidR="003C124C" w:rsidRPr="003C124C" w:rsidRDefault="003C124C" w:rsidP="003C124C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ab/>
        <w:t xml:space="preserve">Під час виконання цієї лабораторної роботи я навчився, як створювати сторінки суто на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flexbox</w:t>
      </w:r>
      <w:r w:rsidRPr="003C124C">
        <w:rPr>
          <w:rFonts w:ascii="Times New Roman" w:eastAsia="Times New Roman" w:hAnsi="Times New Roman" w:cs="Times New Roman"/>
          <w:sz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grid</w:t>
      </w:r>
      <w:r w:rsidRPr="003C124C">
        <w:rPr>
          <w:rFonts w:ascii="Times New Roman" w:eastAsia="Times New Roman" w:hAnsi="Times New Roman" w:cs="Times New Roman"/>
          <w:sz w:val="28"/>
          <w:lang w:eastAsia="ru-RU"/>
        </w:rPr>
        <w:t xml:space="preserve"> та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table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, створивши по екземпляру сторінки для застування кожного з цих інструментів. Найбільш зручним для мене виявися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grid</w:t>
      </w:r>
      <w:r w:rsidRPr="003C124C">
        <w:rPr>
          <w:rFonts w:ascii="Times New Roman" w:eastAsia="Times New Roman" w:hAnsi="Times New Roman" w:cs="Times New Roman"/>
          <w:sz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де я міг написати те, про що думаю без особливо напруження, на відміну від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який є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простішим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вивчення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але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складний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використанні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lastRenderedPageBreak/>
        <w:t>певних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ситуаціях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Таблична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верстка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мені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не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сподобалася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тим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що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займає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більше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місця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та не є такою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наочною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як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перші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дві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Проте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вона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чудово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підходить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для створення веб-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сторінок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котрі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відправлятимуться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пошти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як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виявиться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в 3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лабораторній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роботі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. Таким чином, я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зрозумів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що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кожний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цих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інструментів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варто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використовувати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лише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певних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ситуаціях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, коли це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рішення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здається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найбільш</w:t>
      </w:r>
      <w:proofErr w:type="spellEnd"/>
      <w:r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val="ru-RU" w:eastAsia="ru-RU"/>
        </w:rPr>
        <w:t>оптимальним</w:t>
      </w:r>
      <w:proofErr w:type="spellEnd"/>
      <w:r w:rsidR="00154EF9">
        <w:rPr>
          <w:rFonts w:ascii="Times New Roman" w:eastAsia="Times New Roman" w:hAnsi="Times New Roman" w:cs="Times New Roman"/>
          <w:sz w:val="28"/>
          <w:lang w:val="ru-RU" w:eastAsia="ru-RU"/>
        </w:rPr>
        <w:t>.</w:t>
      </w:r>
      <w:bookmarkStart w:id="0" w:name="_GoBack"/>
      <w:bookmarkEnd w:id="0"/>
    </w:p>
    <w:sectPr w:rsidR="003C124C" w:rsidRPr="003C1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FA9"/>
    <w:rsid w:val="00154EF9"/>
    <w:rsid w:val="00286FAD"/>
    <w:rsid w:val="003C124C"/>
    <w:rsid w:val="004B1C13"/>
    <w:rsid w:val="005E64AA"/>
    <w:rsid w:val="00A62770"/>
    <w:rsid w:val="00A64E53"/>
    <w:rsid w:val="00B7081A"/>
    <w:rsid w:val="00C00D96"/>
    <w:rsid w:val="00C80C37"/>
    <w:rsid w:val="00C92366"/>
    <w:rsid w:val="00DC6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C6C23C"/>
  <w15:chartTrackingRefBased/>
  <w15:docId w15:val="{EBF7D647-9AA4-406D-8123-49A2E18B9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64AA"/>
    <w:pPr>
      <w:spacing w:line="240" w:lineRule="auto"/>
      <w:ind w:firstLine="709"/>
      <w:jc w:val="both"/>
    </w:pPr>
    <w:rPr>
      <w:rFonts w:asciiTheme="minorHAnsi" w:hAnsiTheme="minorHAnsi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0;&#1084;&#1072;\Desktop\Templates\WEB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WEB.dotx</Template>
  <TotalTime>101</TotalTime>
  <Pages>11</Pages>
  <Words>1739</Words>
  <Characters>992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7</cp:revision>
  <dcterms:created xsi:type="dcterms:W3CDTF">2022-09-29T11:48:00Z</dcterms:created>
  <dcterms:modified xsi:type="dcterms:W3CDTF">2022-10-20T12:48:00Z</dcterms:modified>
</cp:coreProperties>
</file>